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AB" w:rsidRDefault="003662AB"/>
    <w:p w:rsidR="006E38D1" w:rsidRPr="006E38D1" w:rsidRDefault="006E38D1" w:rsidP="006E38D1">
      <w:pPr>
        <w:pStyle w:val="Title"/>
        <w:rPr>
          <w:rStyle w:val="BookTitle"/>
        </w:rPr>
      </w:pPr>
      <w:r w:rsidRPr="006E38D1">
        <w:rPr>
          <w:rStyle w:val="BookTitle"/>
        </w:rPr>
        <w:t>DHS Flash Challenge Playbook</w:t>
      </w:r>
    </w:p>
    <w:p w:rsidR="004A1AA9" w:rsidRDefault="004A1AA9" w:rsidP="007C1496">
      <w:pPr>
        <w:pStyle w:val="Heading1"/>
      </w:pPr>
      <w:r>
        <w:t>Technical Challenge</w:t>
      </w:r>
    </w:p>
    <w:p w:rsidR="004A1AA9" w:rsidRDefault="004A1AA9" w:rsidP="004A1AA9">
      <w:pPr>
        <w:pStyle w:val="Heading2"/>
      </w:pPr>
      <w:r>
        <w:t>Final RFP</w:t>
      </w:r>
    </w:p>
    <w:p w:rsidR="004A1AA9" w:rsidRDefault="004A1AA9" w:rsidP="004A1AA9">
      <w:pPr>
        <w:pStyle w:val="ListParagraph"/>
        <w:numPr>
          <w:ilvl w:val="0"/>
          <w:numId w:val="3"/>
        </w:numPr>
      </w:pPr>
      <w:r>
        <w:t xml:space="preserve">Track staff (Person) performance recognition </w:t>
      </w:r>
    </w:p>
    <w:p w:rsidR="00C03988" w:rsidRDefault="00C03988" w:rsidP="000F5F08">
      <w:pPr>
        <w:pStyle w:val="ListParagraph"/>
        <w:numPr>
          <w:ilvl w:val="0"/>
          <w:numId w:val="3"/>
        </w:numPr>
      </w:pPr>
      <w:r>
        <w:t>Enter recognition (</w:t>
      </w:r>
      <w:r w:rsidR="007B6423">
        <w:t>Feedback</w:t>
      </w:r>
      <w:r>
        <w:t xml:space="preserve">) of staff (Person) </w:t>
      </w:r>
    </w:p>
    <w:p w:rsidR="000F5F08" w:rsidRDefault="000F5F08" w:rsidP="000F5F08">
      <w:pPr>
        <w:pStyle w:val="ListParagraph"/>
        <w:numPr>
          <w:ilvl w:val="0"/>
          <w:numId w:val="3"/>
        </w:numPr>
      </w:pPr>
      <w:r>
        <w:t>Associate a (Person) to an (Organization)</w:t>
      </w:r>
    </w:p>
    <w:p w:rsidR="007B6423" w:rsidRDefault="00D732A2" w:rsidP="007B6423">
      <w:pPr>
        <w:pStyle w:val="ListParagraph"/>
        <w:numPr>
          <w:ilvl w:val="0"/>
          <w:numId w:val="3"/>
        </w:numPr>
      </w:pPr>
      <w:r>
        <w:t>(</w:t>
      </w:r>
      <w:r w:rsidR="00C03988">
        <w:t>Report</w:t>
      </w:r>
      <w:r>
        <w:t>)</w:t>
      </w:r>
      <w:r w:rsidR="00C03988">
        <w:t xml:space="preserve"> </w:t>
      </w:r>
      <w:r w:rsidR="007B6423">
        <w:t xml:space="preserve"> (Feedback) received for a (Person)</w:t>
      </w:r>
    </w:p>
    <w:p w:rsidR="007B6423" w:rsidRDefault="007B6423" w:rsidP="007B6423">
      <w:pPr>
        <w:pStyle w:val="ListParagraph"/>
        <w:numPr>
          <w:ilvl w:val="0"/>
          <w:numId w:val="3"/>
        </w:numPr>
      </w:pPr>
      <w:r>
        <w:t>Provide “Kudos”</w:t>
      </w:r>
      <w:r w:rsidR="00D732A2">
        <w:t xml:space="preserve"> (Feedback)</w:t>
      </w:r>
      <w:r>
        <w:t xml:space="preserve"> to peers (Person)</w:t>
      </w:r>
    </w:p>
    <w:p w:rsidR="007B6423" w:rsidRDefault="007B6423" w:rsidP="007B6423">
      <w:pPr>
        <w:pStyle w:val="ListParagraph"/>
        <w:numPr>
          <w:ilvl w:val="0"/>
          <w:numId w:val="3"/>
        </w:numPr>
      </w:pPr>
      <w:r>
        <w:t>Administration of activities (Activity) of users (User)</w:t>
      </w:r>
    </w:p>
    <w:p w:rsidR="007B6423" w:rsidRDefault="007B6423" w:rsidP="007B6423"/>
    <w:p w:rsidR="000F5F08" w:rsidRDefault="000F5F08" w:rsidP="007B6423">
      <w:pPr>
        <w:pStyle w:val="ListParagraph"/>
        <w:numPr>
          <w:ilvl w:val="0"/>
          <w:numId w:val="4"/>
        </w:numPr>
        <w:rPr>
          <w:rStyle w:val="Strong"/>
        </w:rPr>
      </w:pPr>
      <w:r w:rsidRPr="007B6423">
        <w:rPr>
          <w:rStyle w:val="Strong"/>
        </w:rPr>
        <w:t>(object name) maps to java domain object</w:t>
      </w:r>
      <w:r w:rsidR="007B6423" w:rsidRPr="007B6423">
        <w:rPr>
          <w:rStyle w:val="Strong"/>
        </w:rPr>
        <w:t xml:space="preserve"> </w:t>
      </w:r>
    </w:p>
    <w:p w:rsidR="007B6423" w:rsidRPr="007B6423" w:rsidRDefault="007B6423" w:rsidP="007B6423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Recognition User Stories can mapped to LinkedIn functions</w:t>
      </w:r>
    </w:p>
    <w:p w:rsidR="007B6423" w:rsidRPr="007B6423" w:rsidRDefault="007B6423" w:rsidP="007B6423"/>
    <w:p w:rsidR="007C1496" w:rsidRDefault="007C1496" w:rsidP="007C1496">
      <w:pPr>
        <w:pStyle w:val="Heading1"/>
      </w:pPr>
      <w:r>
        <w:t>DHS Flash Technical Team</w:t>
      </w:r>
    </w:p>
    <w:tbl>
      <w:tblPr>
        <w:tblStyle w:val="GridTable1Light"/>
        <w:tblpPr w:leftFromText="180" w:rightFromText="180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1576"/>
        <w:gridCol w:w="4317"/>
        <w:gridCol w:w="1946"/>
        <w:gridCol w:w="1511"/>
      </w:tblGrid>
      <w:tr w:rsidR="000B779B" w:rsidTr="000B7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0B779B" w:rsidRDefault="000B779B" w:rsidP="000B779B">
            <w:r>
              <w:t>Person</w:t>
            </w:r>
          </w:p>
        </w:tc>
        <w:tc>
          <w:tcPr>
            <w:tcW w:w="4317" w:type="dxa"/>
          </w:tcPr>
          <w:p w:rsidR="000B779B" w:rsidRDefault="000B779B" w:rsidP="000B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605" w:type="dxa"/>
          </w:tcPr>
          <w:p w:rsidR="000B779B" w:rsidRDefault="000B779B" w:rsidP="000B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</w:t>
            </w:r>
            <w:proofErr w:type="spellStart"/>
            <w:r>
              <w:t>Skilll</w:t>
            </w:r>
            <w:proofErr w:type="spellEnd"/>
          </w:p>
        </w:tc>
        <w:tc>
          <w:tcPr>
            <w:tcW w:w="1632" w:type="dxa"/>
          </w:tcPr>
          <w:p w:rsidR="000B779B" w:rsidRDefault="000B779B" w:rsidP="000B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B779B" w:rsidTr="000B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0B779B" w:rsidRDefault="000B779B" w:rsidP="000B779B">
            <w:r>
              <w:t>Eric Chasin</w:t>
            </w:r>
          </w:p>
        </w:tc>
        <w:tc>
          <w:tcPr>
            <w:tcW w:w="4317" w:type="dxa"/>
          </w:tcPr>
          <w:p w:rsidR="000B779B" w:rsidRDefault="006F7172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2C6DB1">
                <w:rPr>
                  <w:rStyle w:val="Hyperlink"/>
                </w:rPr>
                <w:t>chasine@twd.com</w:t>
              </w:r>
            </w:hyperlink>
          </w:p>
        </w:tc>
        <w:tc>
          <w:tcPr>
            <w:tcW w:w="1605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Jhipster</w:t>
            </w:r>
            <w:r w:rsidR="002B1917">
              <w:t>, aha.io, JIRA</w:t>
            </w:r>
          </w:p>
        </w:tc>
        <w:tc>
          <w:tcPr>
            <w:tcW w:w="1632" w:type="dxa"/>
          </w:tcPr>
          <w:p w:rsidR="000B779B" w:rsidRDefault="002B1917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 Team and Prepare Presentation</w:t>
            </w:r>
          </w:p>
        </w:tc>
      </w:tr>
      <w:tr w:rsidR="000B779B" w:rsidTr="000B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0B779B" w:rsidRDefault="000B779B" w:rsidP="000B779B">
            <w:r>
              <w:t>David Gilliland</w:t>
            </w:r>
          </w:p>
        </w:tc>
        <w:tc>
          <w:tcPr>
            <w:tcW w:w="4317" w:type="dxa"/>
          </w:tcPr>
          <w:p w:rsidR="000B779B" w:rsidRDefault="000B779B" w:rsidP="000B779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</w:rPr>
                <w:t>David.Gilliland@coheretechnology.com</w:t>
              </w:r>
            </w:hyperlink>
          </w:p>
        </w:tc>
        <w:tc>
          <w:tcPr>
            <w:tcW w:w="1605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Java, Spring, Maven, Gradle</w:t>
            </w:r>
          </w:p>
        </w:tc>
        <w:tc>
          <w:tcPr>
            <w:tcW w:w="1632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79B" w:rsidTr="000B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0B779B" w:rsidRDefault="000B779B" w:rsidP="000B779B">
            <w:r>
              <w:t>Jon Owens</w:t>
            </w:r>
          </w:p>
        </w:tc>
        <w:tc>
          <w:tcPr>
            <w:tcW w:w="4317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>
                <w:rPr>
                  <w:rStyle w:val="Hyperlink"/>
                </w:rPr>
                <w:t>jon.owens@coheretechnology.com</w:t>
              </w:r>
            </w:hyperlink>
          </w:p>
        </w:tc>
        <w:tc>
          <w:tcPr>
            <w:tcW w:w="1605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Java, Spring, Maven, Gradle</w:t>
            </w:r>
          </w:p>
        </w:tc>
        <w:tc>
          <w:tcPr>
            <w:tcW w:w="1632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79B" w:rsidTr="000B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0B779B" w:rsidRDefault="000B779B" w:rsidP="000B779B">
            <w:r>
              <w:t>Brandon Whiteman</w:t>
            </w:r>
          </w:p>
        </w:tc>
        <w:tc>
          <w:tcPr>
            <w:tcW w:w="4317" w:type="dxa"/>
          </w:tcPr>
          <w:p w:rsidR="000B779B" w:rsidRDefault="000B779B" w:rsidP="000B779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>
                <w:rPr>
                  <w:rStyle w:val="Hyperlink"/>
                </w:rPr>
                <w:t>Brandon.Whiteman@coheretechnology.com</w:t>
              </w:r>
            </w:hyperlink>
          </w:p>
        </w:tc>
        <w:tc>
          <w:tcPr>
            <w:tcW w:w="1605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Java, Spring, Maven, Gradle</w:t>
            </w:r>
          </w:p>
        </w:tc>
        <w:tc>
          <w:tcPr>
            <w:tcW w:w="1632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79B" w:rsidTr="000B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0B779B" w:rsidRDefault="000B779B" w:rsidP="000B779B">
            <w:r>
              <w:t xml:space="preserve">Kenneth </w:t>
            </w:r>
            <w:proofErr w:type="spellStart"/>
            <w:r>
              <w:t>Macsparran</w:t>
            </w:r>
            <w:proofErr w:type="spellEnd"/>
          </w:p>
        </w:tc>
        <w:tc>
          <w:tcPr>
            <w:tcW w:w="4317" w:type="dxa"/>
          </w:tcPr>
          <w:p w:rsidR="000B779B" w:rsidRDefault="000B779B" w:rsidP="000B779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>
                <w:rPr>
                  <w:rStyle w:val="Hyperlink"/>
                </w:rPr>
                <w:t>kenneth.macsparran@coheretechnology.com</w:t>
              </w:r>
            </w:hyperlink>
          </w:p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</w:t>
            </w:r>
          </w:p>
        </w:tc>
        <w:tc>
          <w:tcPr>
            <w:tcW w:w="1632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79B" w:rsidTr="000B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0B779B" w:rsidRPr="008A1D67" w:rsidRDefault="000B779B" w:rsidP="000B779B"/>
        </w:tc>
        <w:tc>
          <w:tcPr>
            <w:tcW w:w="4317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</w:t>
            </w:r>
          </w:p>
        </w:tc>
        <w:tc>
          <w:tcPr>
            <w:tcW w:w="1632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79B" w:rsidTr="000B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0B779B" w:rsidRPr="008A1D67" w:rsidRDefault="000B779B" w:rsidP="000B779B"/>
        </w:tc>
        <w:tc>
          <w:tcPr>
            <w:tcW w:w="4317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0B779B" w:rsidRDefault="006E38D1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Cucumber</w:t>
            </w:r>
          </w:p>
        </w:tc>
        <w:tc>
          <w:tcPr>
            <w:tcW w:w="1632" w:type="dxa"/>
          </w:tcPr>
          <w:p w:rsidR="000B779B" w:rsidRDefault="006E38D1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Jonathan Hudson?</w:t>
            </w:r>
          </w:p>
        </w:tc>
      </w:tr>
      <w:tr w:rsidR="006F7172" w:rsidTr="000B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6F7172" w:rsidRPr="008A1D67" w:rsidRDefault="006F7172" w:rsidP="000B779B">
            <w:r>
              <w:t xml:space="preserve">Farid </w:t>
            </w:r>
            <w:proofErr w:type="spellStart"/>
            <w:r>
              <w:t>Shar</w:t>
            </w:r>
            <w:proofErr w:type="spellEnd"/>
          </w:p>
        </w:tc>
        <w:tc>
          <w:tcPr>
            <w:tcW w:w="4317" w:type="dxa"/>
          </w:tcPr>
          <w:p w:rsidR="006F7172" w:rsidRDefault="006F7172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F7172" w:rsidRDefault="006F7172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508 Tester</w:t>
            </w:r>
          </w:p>
        </w:tc>
        <w:tc>
          <w:tcPr>
            <w:tcW w:w="1632" w:type="dxa"/>
          </w:tcPr>
          <w:p w:rsidR="006F7172" w:rsidRDefault="006F7172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79B" w:rsidTr="000B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0B779B" w:rsidRDefault="000B779B" w:rsidP="000B779B">
            <w:proofErr w:type="spellStart"/>
            <w:r w:rsidRPr="008A1D67">
              <w:t>Venkat</w:t>
            </w:r>
            <w:proofErr w:type="spellEnd"/>
            <w:r w:rsidRPr="008A1D67">
              <w:t xml:space="preserve"> </w:t>
            </w:r>
            <w:proofErr w:type="spellStart"/>
            <w:r w:rsidRPr="008A1D67">
              <w:t>Kommuri</w:t>
            </w:r>
            <w:proofErr w:type="spellEnd"/>
          </w:p>
        </w:tc>
        <w:tc>
          <w:tcPr>
            <w:tcW w:w="4317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AWS, Docker</w:t>
            </w:r>
          </w:p>
        </w:tc>
        <w:tc>
          <w:tcPr>
            <w:tcW w:w="1632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Jenkins?</w:t>
            </w:r>
          </w:p>
        </w:tc>
      </w:tr>
      <w:tr w:rsidR="000B779B" w:rsidTr="000B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0B779B" w:rsidRDefault="000B779B" w:rsidP="000B779B">
            <w:r>
              <w:t>William Dealey</w:t>
            </w:r>
          </w:p>
        </w:tc>
        <w:tc>
          <w:tcPr>
            <w:tcW w:w="4317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AWS, Jenkins</w:t>
            </w:r>
            <w:r w:rsidR="00322FBF">
              <w:t xml:space="preserve">, </w:t>
            </w:r>
            <w:proofErr w:type="spellStart"/>
            <w:r w:rsidR="00322FBF">
              <w:t>jasperReportServer</w:t>
            </w:r>
            <w:proofErr w:type="spellEnd"/>
          </w:p>
        </w:tc>
        <w:tc>
          <w:tcPr>
            <w:tcW w:w="1632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79B" w:rsidTr="000B7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</w:tcPr>
          <w:p w:rsidR="000B779B" w:rsidRDefault="000B779B" w:rsidP="000B779B"/>
        </w:tc>
        <w:tc>
          <w:tcPr>
            <w:tcW w:w="4317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2" w:type="dxa"/>
          </w:tcPr>
          <w:p w:rsidR="000B779B" w:rsidRDefault="000B779B" w:rsidP="000B7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779B" w:rsidRPr="000B779B" w:rsidRDefault="000B779B" w:rsidP="000B779B"/>
    <w:p w:rsidR="000B779B" w:rsidRDefault="000B779B" w:rsidP="000B779B">
      <w:pPr>
        <w:pStyle w:val="ListParagraph"/>
        <w:numPr>
          <w:ilvl w:val="0"/>
          <w:numId w:val="1"/>
        </w:numPr>
      </w:pPr>
      <w:r w:rsidRPr="000B779B">
        <w:t xml:space="preserve">Al </w:t>
      </w:r>
      <w:proofErr w:type="spellStart"/>
      <w:r w:rsidRPr="000B779B">
        <w:t>Parvar</w:t>
      </w:r>
      <w:proofErr w:type="spellEnd"/>
      <w:r w:rsidRPr="000B779B">
        <w:t xml:space="preserve"> (Enterprise Architect)</w:t>
      </w:r>
      <w:r>
        <w:t xml:space="preserve"> – Don’t see a role for Al </w:t>
      </w:r>
      <w:proofErr w:type="spellStart"/>
      <w:r>
        <w:t>Parvar</w:t>
      </w:r>
      <w:proofErr w:type="spellEnd"/>
    </w:p>
    <w:p w:rsidR="00A84BD7" w:rsidRDefault="00A84BD7" w:rsidP="00A84BD7">
      <w:pPr>
        <w:pStyle w:val="ListParagraph"/>
        <w:numPr>
          <w:ilvl w:val="0"/>
          <w:numId w:val="1"/>
        </w:numPr>
      </w:pPr>
      <w:proofErr w:type="spellStart"/>
      <w:r w:rsidRPr="00A84BD7">
        <w:t>Joselito</w:t>
      </w:r>
      <w:proofErr w:type="spellEnd"/>
      <w:r w:rsidRPr="00A84BD7">
        <w:t xml:space="preserve"> </w:t>
      </w:r>
      <w:proofErr w:type="spellStart"/>
      <w:r w:rsidRPr="00A84BD7">
        <w:t>Meneses</w:t>
      </w:r>
      <w:proofErr w:type="spellEnd"/>
      <w:r>
        <w:t xml:space="preserve"> </w:t>
      </w:r>
      <w:r w:rsidRPr="000B779B">
        <w:t>(Enterprise Architect)</w:t>
      </w:r>
      <w:r>
        <w:t xml:space="preserve"> – Don’t see a role for </w:t>
      </w:r>
      <w:proofErr w:type="spellStart"/>
      <w:r w:rsidRPr="00A84BD7">
        <w:t>Joselito</w:t>
      </w:r>
      <w:proofErr w:type="spellEnd"/>
      <w:r w:rsidRPr="00A84BD7">
        <w:t xml:space="preserve"> </w:t>
      </w:r>
      <w:proofErr w:type="spellStart"/>
      <w:r w:rsidRPr="00A84BD7">
        <w:t>Meneses</w:t>
      </w:r>
      <w:proofErr w:type="spellEnd"/>
    </w:p>
    <w:p w:rsidR="006E38D1" w:rsidRDefault="006E38D1" w:rsidP="006E38D1">
      <w:pPr>
        <w:pStyle w:val="ListParagraph"/>
        <w:numPr>
          <w:ilvl w:val="0"/>
          <w:numId w:val="1"/>
        </w:numPr>
      </w:pPr>
      <w:r>
        <w:t>J</w:t>
      </w:r>
      <w:r>
        <w:t>onathan Hudson (Usability Testing)</w:t>
      </w:r>
      <w:r>
        <w:t xml:space="preserve"> – based on the information I have found on Linked – Jonathan </w:t>
      </w:r>
      <w:proofErr w:type="spellStart"/>
      <w:r>
        <w:t>Technik</w:t>
      </w:r>
      <w:proofErr w:type="spellEnd"/>
      <w:r>
        <w:t xml:space="preserve"> is a manual tester and may not have the coding skills</w:t>
      </w:r>
    </w:p>
    <w:p w:rsidR="006F7172" w:rsidRDefault="006F7172" w:rsidP="006F7172">
      <w:pPr>
        <w:pStyle w:val="Heading1"/>
      </w:pPr>
      <w:r>
        <w:lastRenderedPageBreak/>
        <w:t xml:space="preserve"> Technical Stack</w:t>
      </w:r>
    </w:p>
    <w:p w:rsidR="006F7172" w:rsidRDefault="006F7172" w:rsidP="006F7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7172" w:rsidTr="006F7172">
        <w:tc>
          <w:tcPr>
            <w:tcW w:w="2337" w:type="dxa"/>
          </w:tcPr>
          <w:p w:rsidR="006F7172" w:rsidRDefault="00D732A2" w:rsidP="006F7172">
            <w:r>
              <w:t>Component</w:t>
            </w:r>
          </w:p>
        </w:tc>
        <w:tc>
          <w:tcPr>
            <w:tcW w:w="2337" w:type="dxa"/>
          </w:tcPr>
          <w:p w:rsidR="006F7172" w:rsidRDefault="006F7172" w:rsidP="006F7172"/>
        </w:tc>
        <w:tc>
          <w:tcPr>
            <w:tcW w:w="2338" w:type="dxa"/>
          </w:tcPr>
          <w:p w:rsidR="006F7172" w:rsidRDefault="006F7172" w:rsidP="006F7172"/>
        </w:tc>
        <w:tc>
          <w:tcPr>
            <w:tcW w:w="2338" w:type="dxa"/>
          </w:tcPr>
          <w:p w:rsidR="006F7172" w:rsidRDefault="00322FBF" w:rsidP="006F7172">
            <w:r>
              <w:t>Notes</w:t>
            </w:r>
          </w:p>
        </w:tc>
      </w:tr>
      <w:tr w:rsidR="00547C8C" w:rsidTr="006F7172">
        <w:tc>
          <w:tcPr>
            <w:tcW w:w="2337" w:type="dxa"/>
          </w:tcPr>
          <w:p w:rsidR="00547C8C" w:rsidRDefault="00547C8C" w:rsidP="006F7172">
            <w:r>
              <w:t>Gatling</w:t>
            </w:r>
          </w:p>
        </w:tc>
        <w:tc>
          <w:tcPr>
            <w:tcW w:w="2337" w:type="dxa"/>
          </w:tcPr>
          <w:p w:rsidR="00547C8C" w:rsidRDefault="00547C8C" w:rsidP="006F7172"/>
        </w:tc>
        <w:tc>
          <w:tcPr>
            <w:tcW w:w="2338" w:type="dxa"/>
          </w:tcPr>
          <w:p w:rsidR="00547C8C" w:rsidRDefault="00547C8C" w:rsidP="006F7172"/>
        </w:tc>
        <w:tc>
          <w:tcPr>
            <w:tcW w:w="2338" w:type="dxa"/>
          </w:tcPr>
          <w:p w:rsidR="00547C8C" w:rsidRDefault="00547C8C" w:rsidP="006F7172">
            <w:r>
              <w:t>Optional</w:t>
            </w:r>
          </w:p>
        </w:tc>
      </w:tr>
      <w:tr w:rsidR="00547C8C" w:rsidTr="006F7172">
        <w:tc>
          <w:tcPr>
            <w:tcW w:w="2337" w:type="dxa"/>
          </w:tcPr>
          <w:p w:rsidR="00547C8C" w:rsidRDefault="00547C8C" w:rsidP="006F7172">
            <w:r>
              <w:t>Protractor</w:t>
            </w:r>
          </w:p>
        </w:tc>
        <w:tc>
          <w:tcPr>
            <w:tcW w:w="2337" w:type="dxa"/>
          </w:tcPr>
          <w:p w:rsidR="00547C8C" w:rsidRDefault="00547C8C" w:rsidP="006F7172"/>
        </w:tc>
        <w:tc>
          <w:tcPr>
            <w:tcW w:w="2338" w:type="dxa"/>
          </w:tcPr>
          <w:p w:rsidR="00547C8C" w:rsidRDefault="00547C8C" w:rsidP="006F7172"/>
        </w:tc>
        <w:tc>
          <w:tcPr>
            <w:tcW w:w="2338" w:type="dxa"/>
          </w:tcPr>
          <w:p w:rsidR="00547C8C" w:rsidRDefault="00547C8C" w:rsidP="006F7172">
            <w:r>
              <w:t>Optional</w:t>
            </w:r>
            <w:bookmarkStart w:id="0" w:name="_GoBack"/>
            <w:bookmarkEnd w:id="0"/>
          </w:p>
        </w:tc>
      </w:tr>
      <w:tr w:rsidR="006F7172" w:rsidTr="006F7172">
        <w:tc>
          <w:tcPr>
            <w:tcW w:w="2337" w:type="dxa"/>
          </w:tcPr>
          <w:p w:rsidR="006F7172" w:rsidRDefault="00927560" w:rsidP="006F7172">
            <w:r>
              <w:t>Cucumber</w:t>
            </w:r>
          </w:p>
        </w:tc>
        <w:tc>
          <w:tcPr>
            <w:tcW w:w="2337" w:type="dxa"/>
          </w:tcPr>
          <w:p w:rsidR="006F7172" w:rsidRDefault="00D732A2" w:rsidP="006F7172">
            <w:r>
              <w:t xml:space="preserve">Behavior Driven Testing  </w:t>
            </w:r>
          </w:p>
        </w:tc>
        <w:tc>
          <w:tcPr>
            <w:tcW w:w="2338" w:type="dxa"/>
          </w:tcPr>
          <w:p w:rsidR="006F7172" w:rsidRDefault="006F7172" w:rsidP="006F7172"/>
        </w:tc>
        <w:tc>
          <w:tcPr>
            <w:tcW w:w="2338" w:type="dxa"/>
          </w:tcPr>
          <w:p w:rsidR="006F7172" w:rsidRDefault="006F7172" w:rsidP="006F7172"/>
        </w:tc>
      </w:tr>
      <w:tr w:rsidR="00547C8C" w:rsidTr="006F7172">
        <w:tc>
          <w:tcPr>
            <w:tcW w:w="2337" w:type="dxa"/>
          </w:tcPr>
          <w:p w:rsidR="00547C8C" w:rsidRDefault="00547C8C" w:rsidP="006F7172">
            <w:proofErr w:type="spellStart"/>
            <w:r>
              <w:t>Hazlecast</w:t>
            </w:r>
            <w:proofErr w:type="spellEnd"/>
          </w:p>
        </w:tc>
        <w:tc>
          <w:tcPr>
            <w:tcW w:w="2337" w:type="dxa"/>
          </w:tcPr>
          <w:p w:rsidR="00547C8C" w:rsidRDefault="00547C8C" w:rsidP="006F7172"/>
        </w:tc>
        <w:tc>
          <w:tcPr>
            <w:tcW w:w="2338" w:type="dxa"/>
          </w:tcPr>
          <w:p w:rsidR="00547C8C" w:rsidRDefault="00547C8C" w:rsidP="006F7172"/>
        </w:tc>
        <w:tc>
          <w:tcPr>
            <w:tcW w:w="2338" w:type="dxa"/>
          </w:tcPr>
          <w:p w:rsidR="00547C8C" w:rsidRDefault="00547C8C" w:rsidP="006F7172"/>
        </w:tc>
      </w:tr>
      <w:tr w:rsidR="00547C8C" w:rsidTr="006F7172">
        <w:tc>
          <w:tcPr>
            <w:tcW w:w="2337" w:type="dxa"/>
          </w:tcPr>
          <w:p w:rsidR="00547C8C" w:rsidRDefault="00547C8C" w:rsidP="006F7172">
            <w:proofErr w:type="spellStart"/>
            <w:r>
              <w:t>WebSockets</w:t>
            </w:r>
            <w:proofErr w:type="spellEnd"/>
          </w:p>
        </w:tc>
        <w:tc>
          <w:tcPr>
            <w:tcW w:w="2337" w:type="dxa"/>
          </w:tcPr>
          <w:p w:rsidR="00547C8C" w:rsidRDefault="00547C8C" w:rsidP="006F7172"/>
        </w:tc>
        <w:tc>
          <w:tcPr>
            <w:tcW w:w="2338" w:type="dxa"/>
          </w:tcPr>
          <w:p w:rsidR="00547C8C" w:rsidRDefault="00547C8C" w:rsidP="006F7172"/>
        </w:tc>
        <w:tc>
          <w:tcPr>
            <w:tcW w:w="2338" w:type="dxa"/>
          </w:tcPr>
          <w:p w:rsidR="00547C8C" w:rsidRDefault="00547C8C" w:rsidP="006F7172"/>
        </w:tc>
      </w:tr>
      <w:tr w:rsidR="00547C8C" w:rsidTr="006F7172">
        <w:tc>
          <w:tcPr>
            <w:tcW w:w="2337" w:type="dxa"/>
          </w:tcPr>
          <w:p w:rsidR="00547C8C" w:rsidRDefault="00547C8C" w:rsidP="006F7172">
            <w:r>
              <w:t>Postgres</w:t>
            </w:r>
          </w:p>
        </w:tc>
        <w:tc>
          <w:tcPr>
            <w:tcW w:w="2337" w:type="dxa"/>
          </w:tcPr>
          <w:p w:rsidR="00547C8C" w:rsidRDefault="00547C8C" w:rsidP="006F7172">
            <w:r>
              <w:t xml:space="preserve">SQL and </w:t>
            </w:r>
            <w:proofErr w:type="spellStart"/>
            <w:r>
              <w:t>NonSQL</w:t>
            </w:r>
            <w:proofErr w:type="spellEnd"/>
            <w:r>
              <w:t xml:space="preserve"> Database</w:t>
            </w:r>
          </w:p>
        </w:tc>
        <w:tc>
          <w:tcPr>
            <w:tcW w:w="2338" w:type="dxa"/>
          </w:tcPr>
          <w:p w:rsidR="00547C8C" w:rsidRDefault="00547C8C" w:rsidP="006F7172"/>
        </w:tc>
        <w:tc>
          <w:tcPr>
            <w:tcW w:w="2338" w:type="dxa"/>
          </w:tcPr>
          <w:p w:rsidR="00547C8C" w:rsidRDefault="00547C8C" w:rsidP="006F7172"/>
        </w:tc>
      </w:tr>
      <w:tr w:rsidR="00322FBF" w:rsidTr="006F7172">
        <w:tc>
          <w:tcPr>
            <w:tcW w:w="2337" w:type="dxa"/>
          </w:tcPr>
          <w:p w:rsidR="00322FBF" w:rsidRDefault="00322FBF" w:rsidP="006F7172">
            <w:r>
              <w:t>Jasper Report Server</w:t>
            </w:r>
          </w:p>
        </w:tc>
        <w:tc>
          <w:tcPr>
            <w:tcW w:w="2337" w:type="dxa"/>
          </w:tcPr>
          <w:p w:rsidR="00322FBF" w:rsidRDefault="00D732A2" w:rsidP="006F7172">
            <w:r>
              <w:t>Report Generation</w:t>
            </w:r>
          </w:p>
        </w:tc>
        <w:tc>
          <w:tcPr>
            <w:tcW w:w="2338" w:type="dxa"/>
          </w:tcPr>
          <w:p w:rsidR="00322FBF" w:rsidRDefault="00322FBF" w:rsidP="006F7172"/>
        </w:tc>
        <w:tc>
          <w:tcPr>
            <w:tcW w:w="2338" w:type="dxa"/>
          </w:tcPr>
          <w:p w:rsidR="00322FBF" w:rsidRDefault="00322FBF" w:rsidP="006F7172">
            <w:r>
              <w:t>Leverage Eric’</w:t>
            </w:r>
            <w:r w:rsidR="00D732A2">
              <w:t>s Jhipster-Jasper Server Integration</w:t>
            </w:r>
            <w:r w:rsidR="00547C8C">
              <w:t xml:space="preserve"> </w:t>
            </w:r>
            <w:proofErr w:type="spellStart"/>
            <w:r w:rsidR="00547C8C">
              <w:t>adap_report</w:t>
            </w:r>
            <w:proofErr w:type="spellEnd"/>
            <w:r w:rsidR="00547C8C">
              <w:t xml:space="preserve"> </w:t>
            </w:r>
            <w:proofErr w:type="spellStart"/>
            <w:r w:rsidR="00547C8C">
              <w:t>github</w:t>
            </w:r>
            <w:proofErr w:type="spellEnd"/>
            <w:r w:rsidR="00547C8C">
              <w:t xml:space="preserve"> project</w:t>
            </w:r>
          </w:p>
        </w:tc>
      </w:tr>
    </w:tbl>
    <w:p w:rsidR="006F7172" w:rsidRPr="006F7172" w:rsidRDefault="006F7172" w:rsidP="006F7172"/>
    <w:p w:rsidR="006F7172" w:rsidRDefault="006F71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F7172" w:rsidRDefault="006F7172" w:rsidP="006F7172">
      <w:pPr>
        <w:pStyle w:val="Heading1"/>
      </w:pPr>
      <w:r>
        <w:lastRenderedPageBreak/>
        <w:t>Checklist</w:t>
      </w:r>
    </w:p>
    <w:p w:rsidR="00D732A2" w:rsidRPr="00D732A2" w:rsidRDefault="00D732A2" w:rsidP="00D732A2"/>
    <w:sectPr w:rsidR="00D732A2" w:rsidRPr="00D7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1pt;height:11.1pt" o:bullet="t">
        <v:imagedata r:id="rId1" o:title="mso9364"/>
      </v:shape>
    </w:pict>
  </w:numPicBullet>
  <w:abstractNum w:abstractNumId="0" w15:restartNumberingAfterBreak="0">
    <w:nsid w:val="03701CE8"/>
    <w:multiLevelType w:val="hybridMultilevel"/>
    <w:tmpl w:val="327E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B489C"/>
    <w:multiLevelType w:val="hybridMultilevel"/>
    <w:tmpl w:val="BDC6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D726B"/>
    <w:multiLevelType w:val="hybridMultilevel"/>
    <w:tmpl w:val="506232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734DE"/>
    <w:multiLevelType w:val="hybridMultilevel"/>
    <w:tmpl w:val="CE40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AD"/>
    <w:rsid w:val="000B779B"/>
    <w:rsid w:val="000F5F08"/>
    <w:rsid w:val="002B1917"/>
    <w:rsid w:val="00322FBF"/>
    <w:rsid w:val="003662AB"/>
    <w:rsid w:val="004A1AA9"/>
    <w:rsid w:val="00547C8C"/>
    <w:rsid w:val="006E38D1"/>
    <w:rsid w:val="006F7172"/>
    <w:rsid w:val="007B6423"/>
    <w:rsid w:val="007C1496"/>
    <w:rsid w:val="008A1D67"/>
    <w:rsid w:val="008B0DAD"/>
    <w:rsid w:val="00927560"/>
    <w:rsid w:val="00940B8B"/>
    <w:rsid w:val="00A84BD7"/>
    <w:rsid w:val="00AC0933"/>
    <w:rsid w:val="00C03988"/>
    <w:rsid w:val="00D732A2"/>
    <w:rsid w:val="00F1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A9E17-888D-4E5A-8708-1AA98FAA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AA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B0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B0DAD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0DAD"/>
    <w:rPr>
      <w:rFonts w:ascii="Calibri" w:hAnsi="Calibri"/>
      <w:szCs w:val="21"/>
    </w:rPr>
  </w:style>
  <w:style w:type="table" w:styleId="GridTable1Light">
    <w:name w:val="Grid Table 1 Light"/>
    <w:basedOn w:val="TableNormal"/>
    <w:uiPriority w:val="46"/>
    <w:rsid w:val="007C14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owens@coheretechnology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David.Gilliland@coheretechnology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sine@tw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enneth.macsparran@coheretechnolog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randon.Whiteman@coheretechnology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Chas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Chasin</dc:creator>
  <cp:keywords/>
  <dc:description/>
  <cp:lastModifiedBy>Eric Chasin</cp:lastModifiedBy>
  <cp:revision>2</cp:revision>
  <dcterms:created xsi:type="dcterms:W3CDTF">2016-08-22T02:43:00Z</dcterms:created>
  <dcterms:modified xsi:type="dcterms:W3CDTF">2016-08-22T02:43:00Z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